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15362" w14:textId="77777777" w:rsidR="008C503B" w:rsidRDefault="00BE4B14" w:rsidP="00047E05">
      <w:pPr>
        <w:pStyle w:val="Heading1"/>
        <w:spacing w:before="100"/>
      </w:pPr>
      <w:bookmarkStart w:id="0" w:name="_GoBack"/>
      <w:bookmarkEnd w:id="0"/>
      <w:r>
        <w:t>Experience</w:t>
      </w:r>
    </w:p>
    <w:p w14:paraId="0D388C41" w14:textId="77777777" w:rsidR="008C503B" w:rsidRDefault="00912991">
      <w:pPr>
        <w:pStyle w:val="Heading2"/>
      </w:pPr>
      <w:sdt>
        <w:sdtPr>
          <w:id w:val="9459739"/>
          <w:placeholder>
            <w:docPart w:val="10F049355B3E394F848FD2BBCD8B784A"/>
          </w:placeholder>
        </w:sdtPr>
        <w:sdtEndPr/>
        <w:sdtContent>
          <w:r w:rsidR="002F2CF7">
            <w:t>Researcher with the Learning and Intelligent Systems, CSAIL MIT</w:t>
          </w:r>
        </w:sdtContent>
      </w:sdt>
      <w:r w:rsidR="00BE4B14">
        <w:tab/>
      </w:r>
      <w:r w:rsidR="002F2CF7">
        <w:t>2012-2019</w:t>
      </w:r>
    </w:p>
    <w:sdt>
      <w:sdtPr>
        <w:id w:val="9459741"/>
        <w:placeholder>
          <w:docPart w:val="BE790C26026A2F4DB38B92E4F7BF9F9D"/>
        </w:placeholder>
      </w:sdtPr>
      <w:sdtEndPr>
        <w:rPr>
          <w:highlight w:val="yellow"/>
        </w:rPr>
      </w:sdtEndPr>
      <w:sdtContent>
        <w:p w14:paraId="6248A3DF" w14:textId="0EE890D7" w:rsidR="008C503B" w:rsidRPr="001D5B6F" w:rsidRDefault="001D5B6F" w:rsidP="001D5B6F">
          <w:pPr>
            <w:pStyle w:val="ListBullet"/>
          </w:pPr>
          <w:r>
            <w:t xml:space="preserve">Advised by Leslie P. </w:t>
          </w:r>
          <w:proofErr w:type="spellStart"/>
          <w:r>
            <w:t>Kaelbling</w:t>
          </w:r>
          <w:proofErr w:type="spellEnd"/>
          <w:r>
            <w:t xml:space="preserve"> and Tomas Lozano-Perez.  Research focus: </w:t>
          </w:r>
          <w:r>
            <w:rPr>
              <w:rStyle w:val="lt-line-clampraw-line"/>
              <w:rFonts w:eastAsia="Times New Roman"/>
            </w:rPr>
            <w:t>R</w:t>
          </w:r>
          <w:r w:rsidR="00E81211" w:rsidRPr="00550486">
            <w:rPr>
              <w:rStyle w:val="lt-line-clampraw-line"/>
              <w:rFonts w:eastAsia="Times New Roman"/>
            </w:rPr>
            <w:t xml:space="preserve">obot manipulation for household helpers when there is considerable uncertainty due to inaccurate sensing, imperfect actuation, and lack of knowledge of the </w:t>
          </w:r>
          <w:r>
            <w:rPr>
              <w:rStyle w:val="lt-line-clampraw-line"/>
              <w:rFonts w:eastAsia="Times New Roman"/>
            </w:rPr>
            <w:t>domain</w:t>
          </w:r>
          <w:r w:rsidR="00E81211" w:rsidRPr="00550486">
            <w:rPr>
              <w:rStyle w:val="lt-line-clampraw-line"/>
              <w:rFonts w:eastAsia="Times New Roman"/>
            </w:rPr>
            <w:t xml:space="preserve"> properties (</w:t>
          </w:r>
          <w:proofErr w:type="spellStart"/>
          <w:r w:rsidR="00E81211" w:rsidRPr="00550486">
            <w:rPr>
              <w:rStyle w:val="lt-line-clampraw-line"/>
              <w:rFonts w:eastAsia="Times New Roman"/>
            </w:rPr>
            <w:t>eg</w:t>
          </w:r>
          <w:proofErr w:type="spellEnd"/>
          <w:r w:rsidR="00E81211" w:rsidRPr="00550486">
            <w:rPr>
              <w:rStyle w:val="lt-line-clampraw-line"/>
              <w:rFonts w:eastAsia="Times New Roman"/>
            </w:rPr>
            <w:t xml:space="preserve">. mass and pressure distribution of objects). </w:t>
          </w:r>
          <w:r>
            <w:rPr>
              <w:rStyle w:val="lt-line-clampraw-line"/>
              <w:rFonts w:eastAsia="Times New Roman"/>
            </w:rPr>
            <w:t>Most</w:t>
          </w:r>
          <w:r w:rsidR="00E81211" w:rsidRPr="00550486">
            <w:rPr>
              <w:rStyle w:val="lt-line-clampraw-line"/>
              <w:rFonts w:eastAsia="Times New Roman"/>
            </w:rPr>
            <w:t xml:space="preserve"> projects were implemented on a Willow Garage PR2 robot, which I programmed using the Robot Operating system (ROS), python, and C++.</w:t>
          </w:r>
          <w:r>
            <w:rPr>
              <w:rStyle w:val="lt-line-clampraw-line"/>
              <w:rFonts w:eastAsia="Times New Roman"/>
            </w:rPr>
            <w:t xml:space="preserve">  </w:t>
          </w:r>
          <w:r>
            <w:rPr>
              <w:rStyle w:val="background-details"/>
              <w:rFonts w:eastAsia="Times New Roman"/>
            </w:rPr>
            <w:t xml:space="preserve">  </w:t>
          </w:r>
          <w:r>
            <w:rPr>
              <w:rFonts w:eastAsia="Times New Roman"/>
            </w:rPr>
            <w:t xml:space="preserve"> Information about doctorate thesis</w:t>
          </w:r>
          <w:r>
            <w:rPr>
              <w:rStyle w:val="background-details"/>
              <w:rFonts w:eastAsia="Times New Roman"/>
            </w:rPr>
            <w:t xml:space="preserve"> here: https://arii.github.io/phd/</w:t>
          </w:r>
        </w:p>
      </w:sdtContent>
    </w:sdt>
    <w:p w14:paraId="17C37ABB" w14:textId="6DAE5FDB" w:rsidR="008C503B" w:rsidRDefault="00912991">
      <w:pPr>
        <w:pStyle w:val="Heading2"/>
      </w:pPr>
      <w:sdt>
        <w:sdtPr>
          <w:id w:val="9459744"/>
          <w:placeholder>
            <w:docPart w:val="DE3A0ED191E07A44983CEE36C0259870"/>
          </w:placeholder>
        </w:sdtPr>
        <w:sdtEndPr/>
        <w:sdtContent>
          <w:r w:rsidR="002F2CF7">
            <w:t>Autonomous Vehicles Course Instructor, MIT</w:t>
          </w:r>
        </w:sdtContent>
      </w:sdt>
      <w:r w:rsidR="00BE4B14">
        <w:tab/>
      </w:r>
      <w:r w:rsidR="00550486">
        <w:t>2016</w:t>
      </w:r>
      <w:r w:rsidR="002F2CF7">
        <w:t>-2017</w:t>
      </w:r>
    </w:p>
    <w:sdt>
      <w:sdtPr>
        <w:id w:val="9459797"/>
        <w:placeholder>
          <w:docPart w:val="8226E319EB6CC64E8B9714092882A4AA"/>
        </w:placeholder>
      </w:sdtPr>
      <w:sdtEndPr/>
      <w:sdtContent>
        <w:p w14:paraId="3834210A" w14:textId="0C7DBDB4" w:rsidR="00DB38FB" w:rsidRDefault="001D5B6F" w:rsidP="001D5B6F">
          <w:pPr>
            <w:pStyle w:val="ListBullet"/>
          </w:pPr>
          <w:r>
            <w:t xml:space="preserve">Main course instructor: </w:t>
          </w:r>
          <w:proofErr w:type="spellStart"/>
          <w:r>
            <w:t>Sertac</w:t>
          </w:r>
          <w:proofErr w:type="spellEnd"/>
          <w:r>
            <w:t xml:space="preserve"> </w:t>
          </w:r>
          <w:proofErr w:type="spellStart"/>
          <w:r>
            <w:t>Karaman</w:t>
          </w:r>
          <w:proofErr w:type="spellEnd"/>
          <w:r>
            <w:t xml:space="preserve">. </w:t>
          </w:r>
          <w:r w:rsidR="00550486">
            <w:t xml:space="preserve">I instructed multiple team and project based courses with </w:t>
          </w:r>
          <w:r w:rsidR="00FA40E9">
            <w:t>the MIT RACECAR</w:t>
          </w:r>
          <w:r w:rsidR="00550486">
            <w:t xml:space="preserve">:  </w:t>
          </w:r>
          <w:r w:rsidR="00DB38FB">
            <w:t>TA</w:t>
          </w:r>
          <w:r w:rsidR="00550486">
            <w:t xml:space="preserve"> for MIT 6.141/16.405 (Spring 2016 &amp; 2017), Lead Associate Instructor (2016) and Technical Instructor (2017) for MIT </w:t>
          </w:r>
          <w:proofErr w:type="spellStart"/>
          <w:r w:rsidR="00550486">
            <w:t>BeaverWorks</w:t>
          </w:r>
          <w:proofErr w:type="spellEnd"/>
          <w:r w:rsidR="00550486">
            <w:t xml:space="preserve"> Summer Institute.</w:t>
          </w:r>
          <w:r>
            <w:t xml:space="preserve"> </w:t>
          </w:r>
          <w:r w:rsidR="00550486">
            <w:t>I implemented laboratory assignments, provided office hours, and gave lectures on planning and computer vision.</w:t>
          </w:r>
          <w:r w:rsidR="00FA40E9">
            <w:t xml:space="preserve"> I received the </w:t>
          </w:r>
          <w:r w:rsidR="00DB38FB" w:rsidRPr="00DB38FB">
            <w:t xml:space="preserve">MIT EECS Frederick C. </w:t>
          </w:r>
          <w:proofErr w:type="spellStart"/>
          <w:r w:rsidR="00DB38FB" w:rsidRPr="00DB38FB">
            <w:t>Hennie</w:t>
          </w:r>
          <w:proofErr w:type="spellEnd"/>
          <w:r w:rsidR="00DB38FB" w:rsidRPr="00DB38FB">
            <w:t xml:space="preserve"> III Teaching Award</w:t>
          </w:r>
          <w:r w:rsidR="00DB38FB">
            <w:t xml:space="preserve"> </w:t>
          </w:r>
          <w:r w:rsidR="00FA40E9">
            <w:t>in</w:t>
          </w:r>
          <w:r w:rsidR="00DB38FB" w:rsidRPr="00DB38FB">
            <w:t xml:space="preserve"> Spring 2017</w:t>
          </w:r>
          <w:r w:rsidR="00FA40E9">
            <w:t>.</w:t>
          </w:r>
        </w:p>
        <w:p w14:paraId="730C1C41" w14:textId="72F3937E" w:rsidR="00047E05" w:rsidRDefault="00912991" w:rsidP="00047E05">
          <w:pPr>
            <w:pStyle w:val="Heading2"/>
          </w:pPr>
          <w:sdt>
            <w:sdtPr>
              <w:id w:val="-1097711605"/>
              <w:placeholder>
                <w:docPart w:val="67B2A1FE5E8BF54C90BB5CE37B1BD201"/>
              </w:placeholder>
            </w:sdtPr>
            <w:sdtEndPr/>
            <w:sdtContent>
              <w:r w:rsidR="00047E05">
                <w:t xml:space="preserve">Graduate software engineer intern, Intel Corporation </w:t>
              </w:r>
            </w:sdtContent>
          </w:sdt>
          <w:r w:rsidR="00047E05">
            <w:tab/>
            <w:t>Summer 2014</w:t>
          </w:r>
        </w:p>
        <w:p w14:paraId="0A2F187C" w14:textId="1331FF52" w:rsidR="00047E05" w:rsidRDefault="00047E05" w:rsidP="00047E05">
          <w:pPr>
            <w:pStyle w:val="ListBullet"/>
          </w:pPr>
          <w:r>
            <w:rPr>
              <w:rStyle w:val="lt-line-clampline"/>
              <w:rFonts w:eastAsia="Times New Roman"/>
            </w:rPr>
            <w:t>Responsibilities included designing, writing, testing, and documenting design automation</w:t>
          </w:r>
          <w:r>
            <w:rPr>
              <w:rStyle w:val="background-details"/>
              <w:rFonts w:eastAsia="Times New Roman"/>
            </w:rPr>
            <w:t xml:space="preserve"> </w:t>
          </w:r>
          <w:r>
            <w:rPr>
              <w:rStyle w:val="lt-line-clampline"/>
              <w:rFonts w:eastAsia="Times New Roman"/>
            </w:rPr>
            <w:t>software that uses machine learning techniques to determine proper and efficient simulation</w:t>
          </w:r>
          <w:r>
            <w:rPr>
              <w:rStyle w:val="background-details"/>
              <w:rFonts w:eastAsia="Times New Roman"/>
            </w:rPr>
            <w:t xml:space="preserve"> </w:t>
          </w:r>
          <w:r>
            <w:rPr>
              <w:rStyle w:val="lt-line-clampline"/>
              <w:rFonts w:eastAsia="Times New Roman"/>
            </w:rPr>
            <w:t>points. These simulation points are used during architecture analysis of future Intel</w:t>
          </w:r>
          <w:r>
            <w:rPr>
              <w:rStyle w:val="background-details"/>
              <w:rFonts w:eastAsia="Times New Roman"/>
            </w:rPr>
            <w:t xml:space="preserve"> </w:t>
          </w:r>
          <w:r>
            <w:rPr>
              <w:rStyle w:val="lt-line-clampline"/>
              <w:rFonts w:eastAsia="Times New Roman"/>
            </w:rPr>
            <w:t>Architecture based products and platforms.</w:t>
          </w:r>
        </w:p>
        <w:p w14:paraId="59B6672C" w14:textId="6C096D2E" w:rsidR="00754C41" w:rsidRDefault="00912991" w:rsidP="00754C41">
          <w:pPr>
            <w:pStyle w:val="Heading2"/>
          </w:pPr>
          <w:sdt>
            <w:sdtPr>
              <w:id w:val="-1314712528"/>
              <w:placeholder>
                <w:docPart w:val="BB86EF5EE5D71147AE98A0557ACB8A1F"/>
              </w:placeholder>
            </w:sdtPr>
            <w:sdtEndPr/>
            <w:sdtContent>
              <w:r w:rsidR="00754C41">
                <w:t xml:space="preserve">Researcher with the Bionics Lab, UC Santa Cruz </w:t>
              </w:r>
            </w:sdtContent>
          </w:sdt>
          <w:r w:rsidR="00754C41">
            <w:tab/>
            <w:t>2010-2012</w:t>
          </w:r>
        </w:p>
        <w:p w14:paraId="17C42472" w14:textId="57E508CA" w:rsidR="001D5B6F" w:rsidRDefault="00754C41" w:rsidP="00DB38FB">
          <w:pPr>
            <w:pStyle w:val="ListBullet"/>
          </w:pPr>
          <w:r>
            <w:t>Advised by</w:t>
          </w:r>
          <w:r w:rsidRPr="00754C41">
            <w:t xml:space="preserve"> Jacob </w:t>
          </w:r>
          <w:r>
            <w:t>Rosen</w:t>
          </w:r>
          <w:r w:rsidR="002950DC">
            <w:t xml:space="preserve"> (Now at UCLA)</w:t>
          </w:r>
          <w:r>
            <w:t xml:space="preserve">. </w:t>
          </w:r>
          <w:r w:rsidRPr="00754C41">
            <w:t>Research focus: CAD/CAM applications in dentistry, autonomous control with mechanical systems, and UI development for robotic programs.</w:t>
          </w:r>
          <w:r>
            <w:t xml:space="preserve"> </w:t>
          </w:r>
          <w:r w:rsidRPr="00754C41">
            <w:t>Developed a workflow to execute dental crowning and implant placement procedures on static dental models that I verified experimentally. Worked on a system to implement dynamic dental procedures.</w:t>
          </w:r>
        </w:p>
      </w:sdtContent>
    </w:sdt>
    <w:p w14:paraId="22948324" w14:textId="77777777" w:rsidR="008C503B" w:rsidRDefault="00BE4B14" w:rsidP="00047E05">
      <w:pPr>
        <w:pStyle w:val="Heading1"/>
        <w:spacing w:before="200"/>
      </w:pPr>
      <w:r>
        <w:t>Education</w:t>
      </w:r>
    </w:p>
    <w:p w14:paraId="3677CA3B" w14:textId="77777777" w:rsidR="008C503B" w:rsidRDefault="00912991" w:rsidP="00D13510">
      <w:pPr>
        <w:pStyle w:val="Heading2"/>
        <w:tabs>
          <w:tab w:val="left" w:pos="9197"/>
        </w:tabs>
      </w:pPr>
      <w:sdt>
        <w:sdtPr>
          <w:id w:val="9459748"/>
          <w:placeholder>
            <w:docPart w:val="0538B81668887445A7B805A9522271DA"/>
          </w:placeholder>
        </w:sdtPr>
        <w:sdtEndPr/>
        <w:sdtContent>
          <w:r w:rsidR="00CE6070">
            <w:t xml:space="preserve">Computer Science SM and PhD, </w:t>
          </w:r>
          <w:r w:rsidR="00D13510">
            <w:rPr>
              <w:rFonts w:eastAsia="Times New Roman"/>
            </w:rPr>
            <w:t>Massachusetts Institute of Technology</w:t>
          </w:r>
          <w:r w:rsidR="00D13510">
            <w:tab/>
          </w:r>
        </w:sdtContent>
      </w:sdt>
      <w:r w:rsidR="00D13510">
        <w:t>2012-2019</w:t>
      </w:r>
      <w:r w:rsidR="00D13510">
        <w:tab/>
      </w:r>
    </w:p>
    <w:sdt>
      <w:sdtPr>
        <w:id w:val="9459749"/>
        <w:placeholder>
          <w:docPart w:val="8AD07E673B3682489F748BD08C7CEFEC"/>
        </w:placeholder>
      </w:sdtPr>
      <w:sdtEndPr/>
      <w:sdtContent>
        <w:p w14:paraId="2C95FE38" w14:textId="720341E2" w:rsidR="008C503B" w:rsidRDefault="001D5B6F">
          <w:pPr>
            <w:pStyle w:val="BodyText"/>
          </w:pPr>
          <w:r>
            <w:rPr>
              <w:rStyle w:val="background-details"/>
              <w:rFonts w:eastAsia="Times New Roman"/>
            </w:rPr>
            <w:t xml:space="preserve">Minor in feedback and control systems with courses from Mechanical and </w:t>
          </w:r>
          <w:proofErr w:type="spellStart"/>
          <w:r>
            <w:rPr>
              <w:rStyle w:val="background-details"/>
              <w:rFonts w:eastAsia="Times New Roman"/>
            </w:rPr>
            <w:t>AeroAstro</w:t>
          </w:r>
          <w:proofErr w:type="spellEnd"/>
          <w:r>
            <w:rPr>
              <w:rStyle w:val="background-details"/>
              <w:rFonts w:eastAsia="Times New Roman"/>
            </w:rPr>
            <w:t>.  GPA: 4.9/5.0</w:t>
          </w:r>
        </w:p>
      </w:sdtContent>
    </w:sdt>
    <w:p w14:paraId="11467A72" w14:textId="77777777" w:rsidR="008C503B" w:rsidRDefault="00912991">
      <w:pPr>
        <w:pStyle w:val="Heading2"/>
      </w:pPr>
      <w:sdt>
        <w:sdtPr>
          <w:id w:val="9459752"/>
          <w:placeholder>
            <w:docPart w:val="74B652AB7285E2479364F30984E2FD91"/>
          </w:placeholder>
        </w:sdtPr>
        <w:sdtEndPr/>
        <w:sdtContent>
          <w:r w:rsidR="00CE6070">
            <w:t>Computer Engineering BS, University of California: Santa Cruz</w:t>
          </w:r>
        </w:sdtContent>
      </w:sdt>
      <w:r w:rsidR="00BE4B14">
        <w:tab/>
      </w:r>
      <w:r w:rsidR="00CE6070">
        <w:t>2008-2012</w:t>
      </w:r>
    </w:p>
    <w:p w14:paraId="001842FF" w14:textId="46788F79" w:rsidR="008C503B" w:rsidRDefault="002F2CF7" w:rsidP="00CE6070">
      <w:pPr>
        <w:pStyle w:val="BodyText"/>
      </w:pPr>
      <w:r>
        <w:t>Capstone</w:t>
      </w:r>
      <w:r w:rsidR="00CE6070">
        <w:t xml:space="preserve"> </w:t>
      </w:r>
      <w:r>
        <w:t>p</w:t>
      </w:r>
      <w:r w:rsidR="00CE6070">
        <w:t xml:space="preserve">roject: </w:t>
      </w:r>
      <w:r>
        <w:t xml:space="preserve">improving the </w:t>
      </w:r>
      <w:r w:rsidR="00CE6070">
        <w:t xml:space="preserve">performance of arithmetic functions for Oracle numbers </w:t>
      </w:r>
      <w:r w:rsidR="001D5B6F">
        <w:t>in</w:t>
      </w:r>
      <w:r w:rsidR="00CE6070">
        <w:t xml:space="preserve"> the Oracle Database; </w:t>
      </w:r>
      <w:r>
        <w:t>implemented</w:t>
      </w:r>
      <w:r w:rsidR="00CE6070">
        <w:t xml:space="preserve"> </w:t>
      </w:r>
      <w:r>
        <w:t>in C and used</w:t>
      </w:r>
      <w:r w:rsidR="00CE6070">
        <w:t xml:space="preserve"> code profilers to find performance bottle necks and </w:t>
      </w:r>
      <w:r>
        <w:t>applied</w:t>
      </w:r>
      <w:r w:rsidR="00CE6070">
        <w:t xml:space="preserve"> </w:t>
      </w:r>
      <w:proofErr w:type="spellStart"/>
      <w:r w:rsidR="00CE6070">
        <w:t>vectorized</w:t>
      </w:r>
      <w:proofErr w:type="spellEnd"/>
      <w:r w:rsidR="00CE6070">
        <w:t xml:space="preserve"> hardware instructions (SSE) and different number representations to achieve speedup. </w:t>
      </w:r>
      <w:r w:rsidR="001D5B6F">
        <w:t>GPA:  3.96/4.0</w:t>
      </w:r>
    </w:p>
    <w:p w14:paraId="75759C5A" w14:textId="4DD543A6" w:rsidR="00BA73F3" w:rsidRDefault="00BA73F3" w:rsidP="00047E05">
      <w:pPr>
        <w:pStyle w:val="Heading1"/>
        <w:spacing w:before="200"/>
      </w:pPr>
      <w:r>
        <w:t>Selected Publications</w:t>
      </w:r>
    </w:p>
    <w:p w14:paraId="50DDDE84" w14:textId="64DE76E5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b/>
          <w:sz w:val="20"/>
          <w:szCs w:val="20"/>
        </w:rPr>
        <w:t>Anders, Ariel S.</w:t>
      </w:r>
      <w:r w:rsidRPr="002950DC">
        <w:rPr>
          <w:rFonts w:asciiTheme="minorHAnsi" w:hAnsiTheme="minorHAnsi"/>
          <w:sz w:val="20"/>
          <w:szCs w:val="20"/>
        </w:rPr>
        <w:t xml:space="preserve">, Leslie P. </w:t>
      </w:r>
      <w:proofErr w:type="spellStart"/>
      <w:r w:rsidRPr="002950DC">
        <w:rPr>
          <w:rFonts w:asciiTheme="minorHAnsi" w:hAnsiTheme="minorHAnsi"/>
          <w:sz w:val="20"/>
          <w:szCs w:val="20"/>
        </w:rPr>
        <w:t>Kaelbling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and Tomas Lozano-Perez. 2018. “Reliably Arranging Objects in Uncertain Domains.” In </w:t>
      </w:r>
      <w:r w:rsidRPr="002950DC">
        <w:rPr>
          <w:rStyle w:val="Emphasis"/>
          <w:rFonts w:asciiTheme="minorHAnsi" w:hAnsiTheme="minorHAnsi"/>
          <w:sz w:val="20"/>
          <w:szCs w:val="20"/>
        </w:rPr>
        <w:t xml:space="preserve">IEEE Conference on Robotics and Automation (ICRA). </w:t>
      </w:r>
    </w:p>
    <w:p w14:paraId="2F492E4C" w14:textId="08554E61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b/>
          <w:sz w:val="20"/>
          <w:szCs w:val="20"/>
        </w:rPr>
        <w:t>Anders, Ariel</w:t>
      </w:r>
      <w:r w:rsidRPr="002950DC">
        <w:rPr>
          <w:rFonts w:asciiTheme="minorHAnsi" w:hAnsiTheme="minorHAnsi"/>
          <w:sz w:val="20"/>
          <w:szCs w:val="20"/>
        </w:rPr>
        <w:t xml:space="preserve">, and </w:t>
      </w:r>
      <w:proofErr w:type="spellStart"/>
      <w:r w:rsidRPr="002950DC">
        <w:rPr>
          <w:rFonts w:asciiTheme="minorHAnsi" w:hAnsiTheme="minorHAnsi"/>
          <w:sz w:val="20"/>
          <w:szCs w:val="20"/>
        </w:rPr>
        <w:t>Sertac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950DC">
        <w:rPr>
          <w:rFonts w:asciiTheme="minorHAnsi" w:hAnsiTheme="minorHAnsi"/>
          <w:sz w:val="20"/>
          <w:szCs w:val="20"/>
        </w:rPr>
        <w:t>Karaman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 2017. “Visual </w:t>
      </w:r>
      <w:proofErr w:type="spellStart"/>
      <w:r w:rsidRPr="002950DC">
        <w:rPr>
          <w:rFonts w:asciiTheme="minorHAnsi" w:hAnsiTheme="minorHAnsi"/>
          <w:sz w:val="20"/>
          <w:szCs w:val="20"/>
        </w:rPr>
        <w:t>Servoing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.” In </w:t>
      </w:r>
      <w:r w:rsidRPr="002950DC">
        <w:rPr>
          <w:rStyle w:val="Emphasis"/>
          <w:rFonts w:asciiTheme="minorHAnsi" w:hAnsiTheme="minorHAnsi"/>
          <w:sz w:val="20"/>
          <w:szCs w:val="20"/>
        </w:rPr>
        <w:t>EAAI-17: The 7th Symposium on Educational Advances in Artificial Intelligence</w:t>
      </w:r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3EB9A847" w14:textId="7887DFB3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sz w:val="20"/>
          <w:szCs w:val="20"/>
        </w:rPr>
        <w:t xml:space="preserve">Preston, Daniel J., </w:t>
      </w:r>
      <w:r w:rsidRPr="002950DC">
        <w:rPr>
          <w:rFonts w:asciiTheme="minorHAnsi" w:hAnsiTheme="minorHAnsi"/>
          <w:b/>
          <w:sz w:val="20"/>
          <w:szCs w:val="20"/>
        </w:rPr>
        <w:t>Ariel Anders</w:t>
      </w:r>
      <w:r w:rsidRPr="002950D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950DC">
        <w:rPr>
          <w:rFonts w:asciiTheme="minorHAnsi" w:hAnsiTheme="minorHAnsi"/>
          <w:sz w:val="20"/>
          <w:szCs w:val="20"/>
        </w:rPr>
        <w:t>Banafsheh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950DC">
        <w:rPr>
          <w:rFonts w:asciiTheme="minorHAnsi" w:hAnsiTheme="minorHAnsi"/>
          <w:sz w:val="20"/>
          <w:szCs w:val="20"/>
        </w:rPr>
        <w:t>Barabadi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Evelyn </w:t>
      </w:r>
      <w:proofErr w:type="spellStart"/>
      <w:r w:rsidRPr="002950DC">
        <w:rPr>
          <w:rFonts w:asciiTheme="minorHAnsi" w:hAnsiTheme="minorHAnsi"/>
          <w:sz w:val="20"/>
          <w:szCs w:val="20"/>
        </w:rPr>
        <w:t>Tio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950DC">
        <w:rPr>
          <w:rFonts w:asciiTheme="minorHAnsi" w:hAnsiTheme="minorHAnsi"/>
          <w:sz w:val="20"/>
          <w:szCs w:val="20"/>
        </w:rPr>
        <w:t>Yangying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Zhu, </w:t>
      </w:r>
      <w:proofErr w:type="spellStart"/>
      <w:r w:rsidRPr="002950DC">
        <w:rPr>
          <w:rFonts w:asciiTheme="minorHAnsi" w:hAnsiTheme="minorHAnsi"/>
          <w:sz w:val="20"/>
          <w:szCs w:val="20"/>
        </w:rPr>
        <w:t>DingRan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 Annie Dai, and Evelyn N. Wang. 2016. “</w:t>
      </w:r>
      <w:proofErr w:type="spellStart"/>
      <w:r w:rsidRPr="002950DC">
        <w:rPr>
          <w:rFonts w:asciiTheme="minorHAnsi" w:hAnsiTheme="minorHAnsi"/>
          <w:sz w:val="20"/>
          <w:szCs w:val="20"/>
        </w:rPr>
        <w:t>Electrowetting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-on-Dielectric Actuation of a Vertical Translation and Angular Manipulation Stage.” </w:t>
      </w:r>
      <w:r w:rsidRPr="002950DC">
        <w:rPr>
          <w:rStyle w:val="Emphasis"/>
          <w:rFonts w:asciiTheme="minorHAnsi" w:hAnsiTheme="minorHAnsi"/>
          <w:sz w:val="20"/>
          <w:szCs w:val="20"/>
        </w:rPr>
        <w:t>Applied Physics Letters</w:t>
      </w:r>
      <w:r w:rsidRPr="002950DC">
        <w:rPr>
          <w:rFonts w:asciiTheme="minorHAnsi" w:hAnsiTheme="minorHAnsi"/>
          <w:sz w:val="20"/>
          <w:szCs w:val="20"/>
        </w:rPr>
        <w:t xml:space="preserve"> 109 (24)</w:t>
      </w:r>
      <w:proofErr w:type="gramStart"/>
      <w:r w:rsidRPr="002950DC">
        <w:rPr>
          <w:rFonts w:asciiTheme="minorHAnsi" w:hAnsiTheme="minorHAnsi"/>
          <w:sz w:val="20"/>
          <w:szCs w:val="20"/>
        </w:rPr>
        <w:t>:244102</w:t>
      </w:r>
      <w:proofErr w:type="gramEnd"/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07AF7183" w14:textId="77777777" w:rsidR="00BA73F3" w:rsidRPr="002950DC" w:rsidRDefault="00BA73F3" w:rsidP="00BA73F3">
      <w:pPr>
        <w:pStyle w:val="NormalWeb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2950DC">
        <w:rPr>
          <w:rFonts w:asciiTheme="minorHAnsi" w:hAnsiTheme="minorHAnsi"/>
          <w:sz w:val="20"/>
          <w:szCs w:val="20"/>
        </w:rPr>
        <w:t xml:space="preserve">Amato, C., G.D. </w:t>
      </w:r>
      <w:proofErr w:type="spellStart"/>
      <w:r w:rsidRPr="002950DC">
        <w:rPr>
          <w:rFonts w:asciiTheme="minorHAnsi" w:hAnsiTheme="minorHAnsi"/>
          <w:sz w:val="20"/>
          <w:szCs w:val="20"/>
        </w:rPr>
        <w:t>Konidaris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, </w:t>
      </w:r>
      <w:r w:rsidRPr="002950DC">
        <w:rPr>
          <w:rFonts w:asciiTheme="minorHAnsi" w:hAnsiTheme="minorHAnsi"/>
          <w:b/>
          <w:sz w:val="20"/>
          <w:szCs w:val="20"/>
        </w:rPr>
        <w:t>A. Anders</w:t>
      </w:r>
      <w:r w:rsidRPr="002950DC">
        <w:rPr>
          <w:rFonts w:asciiTheme="minorHAnsi" w:hAnsiTheme="minorHAnsi"/>
          <w:sz w:val="20"/>
          <w:szCs w:val="20"/>
        </w:rPr>
        <w:t xml:space="preserve">, G. Cruz, J.P. How, and L.P. </w:t>
      </w:r>
      <w:proofErr w:type="spellStart"/>
      <w:r w:rsidRPr="002950DC">
        <w:rPr>
          <w:rFonts w:asciiTheme="minorHAnsi" w:hAnsiTheme="minorHAnsi"/>
          <w:sz w:val="20"/>
          <w:szCs w:val="20"/>
        </w:rPr>
        <w:t>Kaelbling</w:t>
      </w:r>
      <w:proofErr w:type="spellEnd"/>
      <w:r w:rsidRPr="002950DC">
        <w:rPr>
          <w:rFonts w:asciiTheme="minorHAnsi" w:hAnsiTheme="minorHAnsi"/>
          <w:sz w:val="20"/>
          <w:szCs w:val="20"/>
        </w:rPr>
        <w:t xml:space="preserve">. 2015. “Policy Search for Multi-Robot Coordination Under Uncertainty.” In </w:t>
      </w:r>
      <w:r w:rsidRPr="002950DC">
        <w:rPr>
          <w:rStyle w:val="Emphasis"/>
          <w:rFonts w:asciiTheme="minorHAnsi" w:hAnsiTheme="minorHAnsi"/>
          <w:sz w:val="20"/>
          <w:szCs w:val="20"/>
        </w:rPr>
        <w:t>Robotics: Science and Systems XI (RSS)</w:t>
      </w:r>
      <w:r w:rsidRPr="002950DC">
        <w:rPr>
          <w:rFonts w:asciiTheme="minorHAnsi" w:hAnsiTheme="minorHAnsi"/>
          <w:sz w:val="20"/>
          <w:szCs w:val="20"/>
        </w:rPr>
        <w:t xml:space="preserve">. </w:t>
      </w:r>
    </w:p>
    <w:p w14:paraId="573F8FAD" w14:textId="77777777" w:rsidR="002950DC" w:rsidRDefault="002950DC" w:rsidP="002950DC">
      <w:pPr>
        <w:pStyle w:val="Heading1"/>
      </w:pPr>
      <w:r>
        <w:lastRenderedPageBreak/>
        <w:t>Skills</w:t>
      </w:r>
    </w:p>
    <w:p w14:paraId="3C77D0B1" w14:textId="77777777" w:rsidR="002950DC" w:rsidRDefault="002950DC" w:rsidP="002950DC">
      <w:proofErr w:type="gramStart"/>
      <w:r w:rsidRPr="00256F7E">
        <w:rPr>
          <w:b/>
        </w:rPr>
        <w:t>Languages</w:t>
      </w:r>
      <w:r>
        <w:t xml:space="preserve">  Python</w:t>
      </w:r>
      <w:proofErr w:type="gramEnd"/>
      <w:r>
        <w:t xml:space="preserve">, C, C++, </w:t>
      </w:r>
      <w:proofErr w:type="spellStart"/>
      <w:r>
        <w:t>Matlab</w:t>
      </w:r>
      <w:proofErr w:type="spellEnd"/>
      <w:r>
        <w:t xml:space="preserve">, shell script, </w:t>
      </w:r>
      <w:proofErr w:type="spellStart"/>
      <w:r>
        <w:t>Javascript</w:t>
      </w:r>
      <w:proofErr w:type="spellEnd"/>
      <w:r>
        <w:t xml:space="preserve">, Swift.  </w:t>
      </w:r>
      <w:proofErr w:type="gramStart"/>
      <w:r w:rsidRPr="00256F7E">
        <w:rPr>
          <w:b/>
        </w:rPr>
        <w:t>OSs</w:t>
      </w:r>
      <w:r>
        <w:t xml:space="preserve">  Unix</w:t>
      </w:r>
      <w:proofErr w:type="gramEnd"/>
      <w:r>
        <w:t>, Linux, Mac, Windows</w:t>
      </w:r>
    </w:p>
    <w:p w14:paraId="5B8DDEE8" w14:textId="77777777" w:rsidR="002950DC" w:rsidRDefault="002950DC" w:rsidP="002950DC">
      <w:r w:rsidRPr="00256F7E">
        <w:rPr>
          <w:b/>
        </w:rPr>
        <w:t xml:space="preserve">Robot </w:t>
      </w:r>
      <w:proofErr w:type="gramStart"/>
      <w:r w:rsidRPr="00256F7E">
        <w:rPr>
          <w:b/>
        </w:rPr>
        <w:t xml:space="preserve">platforms  </w:t>
      </w:r>
      <w:r>
        <w:t>Denso</w:t>
      </w:r>
      <w:proofErr w:type="gramEnd"/>
      <w:r>
        <w:t xml:space="preserve"> VM-series, PR2, </w:t>
      </w:r>
      <w:proofErr w:type="spellStart"/>
      <w:r>
        <w:t>TurtleBot</w:t>
      </w:r>
      <w:proofErr w:type="spellEnd"/>
      <w:r>
        <w:t xml:space="preserve">, </w:t>
      </w:r>
      <w:proofErr w:type="spellStart"/>
      <w:r>
        <w:t>DuckieBot</w:t>
      </w:r>
      <w:proofErr w:type="spellEnd"/>
      <w:r>
        <w:t xml:space="preserve">, 6.141 Racecar, </w:t>
      </w:r>
      <w:proofErr w:type="spellStart"/>
      <w:r>
        <w:t>Kinova</w:t>
      </w:r>
      <w:proofErr w:type="spellEnd"/>
      <w:r>
        <w:t xml:space="preserve"> </w:t>
      </w:r>
      <w:proofErr w:type="spellStart"/>
      <w:r>
        <w:t>Movo</w:t>
      </w:r>
      <w:proofErr w:type="spellEnd"/>
    </w:p>
    <w:p w14:paraId="3ABF4825" w14:textId="4E298A49" w:rsidR="002950DC" w:rsidRDefault="002950DC" w:rsidP="002950DC">
      <w:r w:rsidRPr="00256F7E">
        <w:rPr>
          <w:b/>
        </w:rPr>
        <w:t>Embedded Systems</w:t>
      </w:r>
      <w:r>
        <w:t xml:space="preserve"> </w:t>
      </w:r>
      <w:proofErr w:type="spellStart"/>
      <w:r>
        <w:t>Arduino</w:t>
      </w:r>
      <w:proofErr w:type="spellEnd"/>
      <w:r>
        <w:t xml:space="preserve">, Raspberry Pi, </w:t>
      </w:r>
      <w:proofErr w:type="spellStart"/>
      <w:r>
        <w:t>Jetson</w:t>
      </w:r>
      <w:proofErr w:type="spellEnd"/>
      <w:r>
        <w:t xml:space="preserve"> TX1 and TK1, </w:t>
      </w:r>
      <w:proofErr w:type="spellStart"/>
      <w:r>
        <w:t>Pandaboard</w:t>
      </w:r>
      <w:proofErr w:type="spellEnd"/>
      <w:r>
        <w:t>, Microchip PIC 32, Virtex5 FPGA, and 68HC11E1 Microcontroller</w:t>
      </w:r>
    </w:p>
    <w:p w14:paraId="0F01EA61" w14:textId="47DB9CC8" w:rsidR="00BA73F3" w:rsidRDefault="00BA73F3" w:rsidP="00BA73F3">
      <w:pPr>
        <w:pStyle w:val="Heading1"/>
      </w:pPr>
      <w:r>
        <w:t>Fellowships, Grants, and Awards</w:t>
      </w:r>
    </w:p>
    <w:p w14:paraId="3E337584" w14:textId="7A6CC9BC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Research Fellowships</w:t>
      </w:r>
    </w:p>
    <w:p w14:paraId="6EC47F9F" w14:textId="77777777" w:rsidR="00BA73F3" w:rsidRPr="00BA73F3" w:rsidRDefault="00BA73F3" w:rsidP="00BA73F3">
      <w:pPr>
        <w:numPr>
          <w:ilvl w:val="0"/>
          <w:numId w:val="19"/>
        </w:numPr>
      </w:pPr>
      <w:r w:rsidRPr="00BA73F3">
        <w:t>GEM Ph.D. Engineering Fellowship Sponsored by Intel, Summer 2014</w:t>
      </w:r>
    </w:p>
    <w:p w14:paraId="0360D926" w14:textId="77777777" w:rsidR="00BA73F3" w:rsidRPr="00BA73F3" w:rsidRDefault="00BA73F3" w:rsidP="00BA73F3">
      <w:pPr>
        <w:numPr>
          <w:ilvl w:val="0"/>
          <w:numId w:val="19"/>
        </w:numPr>
      </w:pPr>
      <w:r w:rsidRPr="00BA73F3">
        <w:t>Edwin S. Webster Graduate Fellowship in Electrical Engineering, Spring 2013</w:t>
      </w:r>
    </w:p>
    <w:p w14:paraId="371E0F32" w14:textId="5635F98D" w:rsidR="00BA73F3" w:rsidRPr="00BA73F3" w:rsidRDefault="00BA73F3" w:rsidP="00BA73F3">
      <w:pPr>
        <w:numPr>
          <w:ilvl w:val="0"/>
          <w:numId w:val="19"/>
        </w:numPr>
      </w:pPr>
      <w:proofErr w:type="spellStart"/>
      <w:r w:rsidRPr="00BA73F3">
        <w:t>Lemelson</w:t>
      </w:r>
      <w:proofErr w:type="spellEnd"/>
      <w:r w:rsidRPr="00BA73F3">
        <w:t xml:space="preserve"> Minority Graduate Fellowship, Fall 2012</w:t>
      </w:r>
    </w:p>
    <w:p w14:paraId="1D78CAB2" w14:textId="77777777" w:rsidR="00BA73F3" w:rsidRPr="00BA73F3" w:rsidRDefault="00BA73F3" w:rsidP="00BA73F3">
      <w:pPr>
        <w:numPr>
          <w:ilvl w:val="0"/>
          <w:numId w:val="20"/>
        </w:numPr>
      </w:pPr>
      <w:r w:rsidRPr="00BA73F3">
        <w:t>Minority Access to Research Careers, Summer 2010- Spring 2012</w:t>
      </w:r>
    </w:p>
    <w:p w14:paraId="2AAAFDBE" w14:textId="30B217F0" w:rsidR="002950DC" w:rsidRPr="00BA73F3" w:rsidRDefault="00BA73F3" w:rsidP="001D5B6F">
      <w:pPr>
        <w:numPr>
          <w:ilvl w:val="0"/>
          <w:numId w:val="20"/>
        </w:numPr>
      </w:pPr>
      <w:r w:rsidRPr="00BA73F3">
        <w:t>Summer Undergraduate Research Fellowship in Information Technology, Summer 2010.</w:t>
      </w:r>
    </w:p>
    <w:p w14:paraId="596A5BCC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Grant Recipient</w:t>
      </w:r>
    </w:p>
    <w:p w14:paraId="6050916D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2017 Earth Day Mini Grant</w:t>
      </w:r>
      <w:r w:rsidRPr="00BA73F3">
        <w:br/>
        <w:t>Award for developing new fume hood technologies, in partnership with LEAC at MIT.</w:t>
      </w:r>
    </w:p>
    <w:p w14:paraId="0DE7E728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2017 MIT Green Labs Innovation Award</w:t>
      </w:r>
      <w:r w:rsidRPr="00BA73F3">
        <w:br/>
        <w:t>$5000 Award received in collaboration with Daniel Preston and the Device Research Lab for developing most innovative technology to improve sustainability efforts at campus at MIT.</w:t>
      </w:r>
    </w:p>
    <w:p w14:paraId="149B93DE" w14:textId="77777777" w:rsidR="00BA73F3" w:rsidRPr="00BA73F3" w:rsidRDefault="00BA73F3" w:rsidP="00BA73F3">
      <w:pPr>
        <w:numPr>
          <w:ilvl w:val="0"/>
          <w:numId w:val="21"/>
        </w:numPr>
      </w:pPr>
      <w:r w:rsidRPr="00BA73F3">
        <w:t>2016 MIT EHS Green Labs Award</w:t>
      </w:r>
      <w:r w:rsidRPr="00BA73F3">
        <w:br/>
        <w:t>Received $1000 in seed funding to create green lab technology. Award received in collaboration with Daniel Preston and the Device Research Lab.</w:t>
      </w:r>
    </w:p>
    <w:p w14:paraId="2F84772D" w14:textId="77777777" w:rsidR="00BA73F3" w:rsidRPr="00BA73F3" w:rsidRDefault="00BA73F3" w:rsidP="00BA73F3">
      <w:pPr>
        <w:numPr>
          <w:ilvl w:val="0"/>
          <w:numId w:val="21"/>
        </w:numPr>
      </w:pPr>
      <w:proofErr w:type="spellStart"/>
      <w:r w:rsidRPr="00BA73F3">
        <w:t>MindHandHeart</w:t>
      </w:r>
      <w:proofErr w:type="spellEnd"/>
      <w:r w:rsidRPr="00BA73F3">
        <w:t xml:space="preserve"> Innovation Fund Grant Recipient, Fall 2015</w:t>
      </w:r>
      <w:r w:rsidRPr="00BA73F3">
        <w:br/>
        <w:t xml:space="preserve">“Removing SAD from Winter", </w:t>
      </w:r>
      <w:r w:rsidRPr="00BA73F3">
        <w:rPr>
          <w:i/>
          <w:iCs/>
        </w:rPr>
        <w:t xml:space="preserve">Planning for public artificial </w:t>
      </w:r>
      <w:proofErr w:type="spellStart"/>
      <w:r w:rsidRPr="00BA73F3">
        <w:rPr>
          <w:i/>
          <w:iCs/>
        </w:rPr>
        <w:t>lightbox</w:t>
      </w:r>
      <w:proofErr w:type="spellEnd"/>
      <w:r w:rsidRPr="00BA73F3">
        <w:rPr>
          <w:i/>
          <w:iCs/>
        </w:rPr>
        <w:t xml:space="preserve"> locations on campus for people with Seasonal Affective Disorder</w:t>
      </w:r>
      <w:r w:rsidRPr="00BA73F3">
        <w:t xml:space="preserve"> </w:t>
      </w:r>
    </w:p>
    <w:p w14:paraId="07DCD6C9" w14:textId="77777777" w:rsidR="00BA73F3" w:rsidRDefault="00BA73F3" w:rsidP="00BA73F3">
      <w:pPr>
        <w:numPr>
          <w:ilvl w:val="0"/>
          <w:numId w:val="21"/>
        </w:numPr>
      </w:pPr>
      <w:r w:rsidRPr="00BA73F3">
        <w:t xml:space="preserve">University Center of Exemplary Mentoring at MIT Scholar, </w:t>
      </w:r>
      <w:proofErr w:type="spellStart"/>
      <w:r w:rsidRPr="00BA73F3">
        <w:t>Innaugural</w:t>
      </w:r>
      <w:proofErr w:type="spellEnd"/>
      <w:r w:rsidRPr="00BA73F3">
        <w:t xml:space="preserve"> class of 2015.</w:t>
      </w:r>
    </w:p>
    <w:p w14:paraId="7CD53916" w14:textId="77777777" w:rsidR="002950DC" w:rsidRPr="00BA73F3" w:rsidRDefault="002950DC" w:rsidP="002950DC">
      <w:pPr>
        <w:ind w:left="720"/>
      </w:pPr>
    </w:p>
    <w:p w14:paraId="3E28A3E7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Academic Honors and Scholarships</w:t>
      </w:r>
    </w:p>
    <w:p w14:paraId="7159E545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MIT Graduate Women of Excellence, class of 2017 Honorees</w:t>
      </w:r>
    </w:p>
    <w:p w14:paraId="20BD6A99" w14:textId="77777777" w:rsidR="00BA73F3" w:rsidRPr="00BA73F3" w:rsidRDefault="00BA73F3" w:rsidP="00BA73F3">
      <w:pPr>
        <w:numPr>
          <w:ilvl w:val="0"/>
          <w:numId w:val="22"/>
        </w:numPr>
      </w:pPr>
      <w:r w:rsidRPr="00BA73F3">
        <w:t>University of California Regent Scholarship, Fall 2010-Spring 2012</w:t>
      </w:r>
    </w:p>
    <w:p w14:paraId="67D18F37" w14:textId="77777777" w:rsidR="00BA73F3" w:rsidRPr="00BA73F3" w:rsidRDefault="00BA73F3" w:rsidP="00BA73F3">
      <w:pPr>
        <w:numPr>
          <w:ilvl w:val="0"/>
          <w:numId w:val="22"/>
        </w:numPr>
      </w:pPr>
      <w:proofErr w:type="spellStart"/>
      <w:r w:rsidRPr="00BA73F3">
        <w:t>Mantey</w:t>
      </w:r>
      <w:proofErr w:type="spellEnd"/>
      <w:r w:rsidRPr="00BA73F3">
        <w:t xml:space="preserve"> Undergraduate Leadership Award, Spring 2011</w:t>
      </w:r>
    </w:p>
    <w:p w14:paraId="6D70268A" w14:textId="77777777" w:rsidR="00BA73F3" w:rsidRDefault="00BA73F3" w:rsidP="00BA73F3">
      <w:pPr>
        <w:numPr>
          <w:ilvl w:val="0"/>
          <w:numId w:val="22"/>
        </w:numPr>
      </w:pPr>
      <w:r w:rsidRPr="00BA73F3">
        <w:t>ARGV Scholarship, Spring 2010</w:t>
      </w:r>
    </w:p>
    <w:p w14:paraId="1AFC03BF" w14:textId="77777777" w:rsidR="002950DC" w:rsidRPr="00BA73F3" w:rsidRDefault="002950DC" w:rsidP="002950DC">
      <w:pPr>
        <w:ind w:left="720"/>
      </w:pPr>
    </w:p>
    <w:p w14:paraId="51BFDC4A" w14:textId="77777777" w:rsidR="00BA73F3" w:rsidRPr="00BA73F3" w:rsidRDefault="00BA73F3" w:rsidP="00BA73F3">
      <w:pPr>
        <w:rPr>
          <w:b/>
          <w:bCs/>
        </w:rPr>
      </w:pPr>
      <w:r w:rsidRPr="00BA73F3">
        <w:rPr>
          <w:b/>
          <w:bCs/>
        </w:rPr>
        <w:t>Tech Competitions</w:t>
      </w:r>
    </w:p>
    <w:p w14:paraId="4872D30E" w14:textId="675B3B92" w:rsidR="00BA73F3" w:rsidRPr="00BA73F3" w:rsidRDefault="00BA73F3" w:rsidP="00BA73F3">
      <w:pPr>
        <w:numPr>
          <w:ilvl w:val="0"/>
          <w:numId w:val="18"/>
        </w:numPr>
      </w:pPr>
      <w:proofErr w:type="spellStart"/>
      <w:r w:rsidRPr="00BA73F3">
        <w:rPr>
          <w:i/>
          <w:iCs/>
        </w:rPr>
        <w:t>Boop</w:t>
      </w:r>
      <w:proofErr w:type="spellEnd"/>
      <w:r w:rsidRPr="00BA73F3">
        <w:t xml:space="preserve">, 4th place </w:t>
      </w:r>
      <w:r w:rsidR="00D4157A" w:rsidRPr="00BA73F3">
        <w:t>Assistive</w:t>
      </w:r>
      <w:r w:rsidRPr="00BA73F3">
        <w:t xml:space="preserve"> Technology </w:t>
      </w:r>
      <w:proofErr w:type="spellStart"/>
      <w:r w:rsidRPr="00BA73F3">
        <w:t>Hackathon</w:t>
      </w:r>
      <w:proofErr w:type="spellEnd"/>
      <w:r w:rsidRPr="00BA73F3">
        <w:t>, Spring 2016</w:t>
      </w:r>
    </w:p>
    <w:p w14:paraId="7817A78F" w14:textId="77777777" w:rsidR="00BA73F3" w:rsidRPr="00BA73F3" w:rsidRDefault="00BA73F3" w:rsidP="00BA73F3">
      <w:pPr>
        <w:numPr>
          <w:ilvl w:val="0"/>
          <w:numId w:val="18"/>
        </w:numPr>
      </w:pPr>
      <w:proofErr w:type="spellStart"/>
      <w:proofErr w:type="gramStart"/>
      <w:r w:rsidRPr="00BA73F3">
        <w:rPr>
          <w:i/>
          <w:iCs/>
        </w:rPr>
        <w:t>lingui</w:t>
      </w:r>
      <w:proofErr w:type="spellEnd"/>
      <w:proofErr w:type="gramEnd"/>
      <w:r w:rsidRPr="00BA73F3">
        <w:rPr>
          <w:i/>
          <w:iCs/>
        </w:rPr>
        <w:t>-sense</w:t>
      </w:r>
      <w:r w:rsidRPr="00BA73F3">
        <w:t xml:space="preserve">, 1st place at Make Cool </w:t>
      </w:r>
      <w:proofErr w:type="spellStart"/>
      <w:r w:rsidRPr="00BA73F3">
        <w:t>Shmit</w:t>
      </w:r>
      <w:proofErr w:type="spellEnd"/>
      <w:r w:rsidRPr="00BA73F3">
        <w:t>, Spring 2016</w:t>
      </w:r>
    </w:p>
    <w:p w14:paraId="3E84133C" w14:textId="77777777" w:rsidR="00BA73F3" w:rsidRPr="00BA73F3" w:rsidRDefault="00BA73F3" w:rsidP="00BA73F3">
      <w:pPr>
        <w:numPr>
          <w:ilvl w:val="0"/>
          <w:numId w:val="18"/>
        </w:numPr>
      </w:pPr>
      <w:r w:rsidRPr="00BA73F3">
        <w:rPr>
          <w:i/>
          <w:iCs/>
        </w:rPr>
        <w:t>Haptic++</w:t>
      </w:r>
      <w:r w:rsidRPr="00BA73F3">
        <w:t xml:space="preserve">, 2nd place at Meet++ </w:t>
      </w:r>
      <w:proofErr w:type="spellStart"/>
      <w:r w:rsidRPr="00BA73F3">
        <w:t>Hackathon</w:t>
      </w:r>
      <w:proofErr w:type="spellEnd"/>
      <w:r w:rsidRPr="00BA73F3">
        <w:t>, Spring 2016</w:t>
      </w:r>
    </w:p>
    <w:p w14:paraId="6BE2A90E" w14:textId="77777777" w:rsidR="00BA73F3" w:rsidRPr="00BA73F3" w:rsidRDefault="00BA73F3" w:rsidP="00BA73F3">
      <w:pPr>
        <w:numPr>
          <w:ilvl w:val="0"/>
          <w:numId w:val="18"/>
        </w:numPr>
      </w:pPr>
      <w:r w:rsidRPr="00BA73F3">
        <w:rPr>
          <w:i/>
          <w:iCs/>
        </w:rPr>
        <w:t>Beer Bots,</w:t>
      </w:r>
      <w:r w:rsidRPr="00BA73F3">
        <w:t xml:space="preserve"> 2nd place at CSAIL Research Highlights, Spring 2015</w:t>
      </w:r>
    </w:p>
    <w:p w14:paraId="0A6E111B" w14:textId="7AF57BCA" w:rsidR="002950DC" w:rsidRDefault="002950DC" w:rsidP="002950DC">
      <w:pPr>
        <w:pStyle w:val="Heading1"/>
      </w:pPr>
      <w:r>
        <w:t>Miscellaneous</w:t>
      </w:r>
    </w:p>
    <w:p w14:paraId="10E6A285" w14:textId="14400E01" w:rsidR="002950DC" w:rsidRPr="002950DC" w:rsidRDefault="002950DC" w:rsidP="002950DC">
      <w:pPr>
        <w:pStyle w:val="BodyText"/>
        <w:numPr>
          <w:ilvl w:val="0"/>
          <w:numId w:val="23"/>
        </w:numPr>
        <w:spacing w:line="240" w:lineRule="auto"/>
        <w:contextualSpacing/>
      </w:pPr>
      <w:r>
        <w:rPr>
          <w:rFonts w:eastAsia="Times New Roman"/>
        </w:rPr>
        <w:t>Born in California, USA. United States citizen.</w:t>
      </w:r>
    </w:p>
    <w:p w14:paraId="78660B8F" w14:textId="0D0A1038" w:rsidR="002950DC" w:rsidRPr="002950DC" w:rsidRDefault="002950DC" w:rsidP="002950DC">
      <w:pPr>
        <w:pStyle w:val="BodyText"/>
        <w:numPr>
          <w:ilvl w:val="0"/>
          <w:numId w:val="23"/>
        </w:numPr>
        <w:spacing w:line="240" w:lineRule="auto"/>
        <w:contextualSpacing/>
      </w:pPr>
      <w:r>
        <w:rPr>
          <w:rFonts w:eastAsia="Times New Roman"/>
        </w:rPr>
        <w:t>Developed “</w:t>
      </w:r>
      <w:proofErr w:type="spellStart"/>
      <w:r>
        <w:rPr>
          <w:rFonts w:eastAsia="Times New Roman"/>
        </w:rPr>
        <w:t>Boop</w:t>
      </w:r>
      <w:proofErr w:type="spellEnd"/>
      <w:r>
        <w:rPr>
          <w:rFonts w:eastAsia="Times New Roman"/>
        </w:rPr>
        <w:t xml:space="preserve"> Light Detector” App for </w:t>
      </w:r>
      <w:proofErr w:type="spellStart"/>
      <w:r>
        <w:rPr>
          <w:rFonts w:eastAsia="Times New Roman"/>
        </w:rPr>
        <w:t>iOS</w:t>
      </w:r>
      <w:proofErr w:type="spellEnd"/>
      <w:r>
        <w:rPr>
          <w:rFonts w:eastAsia="Times New Roman"/>
        </w:rPr>
        <w:t xml:space="preserve"> that has been downloaded over 6000 times.</w:t>
      </w:r>
    </w:p>
    <w:p w14:paraId="5F218D6E" w14:textId="77777777" w:rsidR="00BA73F3" w:rsidRDefault="00BA73F3"/>
    <w:sectPr w:rsidR="00BA73F3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35D2A" w14:textId="77777777" w:rsidR="001D5B6F" w:rsidRDefault="001D5B6F">
      <w:pPr>
        <w:spacing w:line="240" w:lineRule="auto"/>
      </w:pPr>
      <w:r>
        <w:separator/>
      </w:r>
    </w:p>
  </w:endnote>
  <w:endnote w:type="continuationSeparator" w:id="0">
    <w:p w14:paraId="617427BF" w14:textId="77777777" w:rsidR="001D5B6F" w:rsidRDefault="001D5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8B538" w14:textId="77777777" w:rsidR="001D5B6F" w:rsidRDefault="001D5B6F">
      <w:pPr>
        <w:spacing w:line="240" w:lineRule="auto"/>
      </w:pPr>
      <w:r>
        <w:separator/>
      </w:r>
    </w:p>
  </w:footnote>
  <w:footnote w:type="continuationSeparator" w:id="0">
    <w:p w14:paraId="6956E12B" w14:textId="77777777" w:rsidR="001D5B6F" w:rsidRDefault="001D5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7205" w14:textId="77777777" w:rsidR="001D5B6F" w:rsidRDefault="001D5B6F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12991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DBA52" w14:textId="77777777" w:rsidR="001D5B6F" w:rsidRDefault="001D5B6F">
    <w:pPr>
      <w:pStyle w:val="Title"/>
    </w:pPr>
    <w:r>
      <w:t>Ariel Anders PhD</w:t>
    </w:r>
  </w:p>
  <w:p w14:paraId="12D1BBED" w14:textId="46BEFA24" w:rsidR="001D5B6F" w:rsidRDefault="00912991">
    <w:pPr>
      <w:pStyle w:val="ContactDetails"/>
    </w:pPr>
    <w:r>
      <w:t>1409 Fenwick Drive Bakersfield, CA 93312</w:t>
    </w:r>
    <w:r w:rsidR="00047E05">
      <w:tab/>
      <w:t xml:space="preserve">          </w:t>
    </w:r>
    <w:r w:rsidR="001D5B6F">
      <w:t>(</w:t>
    </w:r>
    <w:r w:rsidR="00047E05">
      <w:t xml:space="preserve">661) 205-2489 </w:t>
    </w:r>
    <w:r w:rsidR="00047E05">
      <w:tab/>
    </w:r>
    <w:r w:rsidR="001D5B6F" w:rsidRPr="00590EB1">
      <w:t>https://arii.github.io</w:t>
    </w:r>
    <w:r w:rsidR="00047E05">
      <w:tab/>
      <w:t>anders.ariel@gmail.com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BE04389"/>
    <w:multiLevelType w:val="hybridMultilevel"/>
    <w:tmpl w:val="5726B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DC1473"/>
    <w:multiLevelType w:val="multilevel"/>
    <w:tmpl w:val="8C2C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403857"/>
    <w:multiLevelType w:val="multilevel"/>
    <w:tmpl w:val="244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5A2797"/>
    <w:multiLevelType w:val="multilevel"/>
    <w:tmpl w:val="21D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A706B"/>
    <w:multiLevelType w:val="hybridMultilevel"/>
    <w:tmpl w:val="240A1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613928"/>
    <w:multiLevelType w:val="hybridMultilevel"/>
    <w:tmpl w:val="CE02C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015E4"/>
    <w:multiLevelType w:val="multilevel"/>
    <w:tmpl w:val="1F3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945AC"/>
    <w:multiLevelType w:val="hybridMultilevel"/>
    <w:tmpl w:val="4796C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B749F"/>
    <w:multiLevelType w:val="hybridMultilevel"/>
    <w:tmpl w:val="90488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F81F3D"/>
    <w:multiLevelType w:val="multilevel"/>
    <w:tmpl w:val="502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25243B"/>
    <w:multiLevelType w:val="multilevel"/>
    <w:tmpl w:val="693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4C1E20"/>
    <w:multiLevelType w:val="multilevel"/>
    <w:tmpl w:val="E6B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726F9"/>
    <w:multiLevelType w:val="hybridMultilevel"/>
    <w:tmpl w:val="8D128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2"/>
  </w:num>
  <w:num w:numId="13">
    <w:abstractNumId w:val="19"/>
  </w:num>
  <w:num w:numId="14">
    <w:abstractNumId w:val="21"/>
  </w:num>
  <w:num w:numId="15">
    <w:abstractNumId w:val="16"/>
  </w:num>
  <w:num w:numId="16">
    <w:abstractNumId w:val="20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18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90EB1"/>
    <w:rsid w:val="00047E05"/>
    <w:rsid w:val="00146310"/>
    <w:rsid w:val="001A3DF0"/>
    <w:rsid w:val="001D5B6F"/>
    <w:rsid w:val="00256F7E"/>
    <w:rsid w:val="002950DC"/>
    <w:rsid w:val="002D742D"/>
    <w:rsid w:val="002E1DD0"/>
    <w:rsid w:val="002F2CF7"/>
    <w:rsid w:val="00361852"/>
    <w:rsid w:val="0037754F"/>
    <w:rsid w:val="00550486"/>
    <w:rsid w:val="00590EB1"/>
    <w:rsid w:val="00635811"/>
    <w:rsid w:val="00754C41"/>
    <w:rsid w:val="007A5865"/>
    <w:rsid w:val="008C503B"/>
    <w:rsid w:val="008E0DDF"/>
    <w:rsid w:val="00912991"/>
    <w:rsid w:val="009448D8"/>
    <w:rsid w:val="00995EAB"/>
    <w:rsid w:val="00B25437"/>
    <w:rsid w:val="00BA73F3"/>
    <w:rsid w:val="00BD2D4F"/>
    <w:rsid w:val="00BE4B14"/>
    <w:rsid w:val="00CE6070"/>
    <w:rsid w:val="00D13510"/>
    <w:rsid w:val="00D4157A"/>
    <w:rsid w:val="00DB38FB"/>
    <w:rsid w:val="00E81211"/>
    <w:rsid w:val="00FA40E9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40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0EB1"/>
    <w:rPr>
      <w:color w:val="A9122A" w:themeColor="hyperlink"/>
      <w:u w:val="single"/>
    </w:rPr>
  </w:style>
  <w:style w:type="character" w:customStyle="1" w:styleId="lt-line-clampraw-line">
    <w:name w:val="lt-line-clamp__raw-line"/>
    <w:basedOn w:val="DefaultParagraphFont"/>
    <w:rsid w:val="00E81211"/>
  </w:style>
  <w:style w:type="character" w:customStyle="1" w:styleId="background-details">
    <w:name w:val="background-details"/>
    <w:basedOn w:val="DefaultParagraphFont"/>
    <w:rsid w:val="00754C41"/>
  </w:style>
  <w:style w:type="character" w:styleId="Emphasis">
    <w:name w:val="Emphasis"/>
    <w:basedOn w:val="DefaultParagraphFont"/>
    <w:uiPriority w:val="20"/>
    <w:qFormat/>
    <w:rsid w:val="00BA73F3"/>
    <w:rPr>
      <w:i/>
      <w:iCs/>
    </w:rPr>
  </w:style>
  <w:style w:type="character" w:customStyle="1" w:styleId="lt-line-clampline">
    <w:name w:val="lt-line-clamp__line"/>
    <w:basedOn w:val="DefaultParagraphFont"/>
    <w:rsid w:val="001D5B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uiPriority w:val="99"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590EB1"/>
    <w:rPr>
      <w:color w:val="A9122A" w:themeColor="hyperlink"/>
      <w:u w:val="single"/>
    </w:rPr>
  </w:style>
  <w:style w:type="character" w:customStyle="1" w:styleId="lt-line-clampraw-line">
    <w:name w:val="lt-line-clamp__raw-line"/>
    <w:basedOn w:val="DefaultParagraphFont"/>
    <w:rsid w:val="00E81211"/>
  </w:style>
  <w:style w:type="character" w:customStyle="1" w:styleId="background-details">
    <w:name w:val="background-details"/>
    <w:basedOn w:val="DefaultParagraphFont"/>
    <w:rsid w:val="00754C41"/>
  </w:style>
  <w:style w:type="character" w:styleId="Emphasis">
    <w:name w:val="Emphasis"/>
    <w:basedOn w:val="DefaultParagraphFont"/>
    <w:uiPriority w:val="20"/>
    <w:qFormat/>
    <w:rsid w:val="00BA73F3"/>
    <w:rPr>
      <w:i/>
      <w:iCs/>
    </w:rPr>
  </w:style>
  <w:style w:type="character" w:customStyle="1" w:styleId="lt-line-clampline">
    <w:name w:val="lt-line-clamp__line"/>
    <w:basedOn w:val="DefaultParagraphFont"/>
    <w:rsid w:val="001D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_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F049355B3E394F848FD2BBCD8B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A54C3-E151-214E-A4E6-DC69B128FDD6}"/>
      </w:docPartPr>
      <w:docPartBody>
        <w:p w:rsidR="009D5D9F" w:rsidRDefault="009D5D9F">
          <w:pPr>
            <w:pStyle w:val="10F049355B3E394F848FD2BBCD8B784A"/>
          </w:pPr>
          <w:r>
            <w:t>Lorem ipsum dolor</w:t>
          </w:r>
        </w:p>
      </w:docPartBody>
    </w:docPart>
    <w:docPart>
      <w:docPartPr>
        <w:name w:val="BE790C26026A2F4DB38B92E4F7BF9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01A2-674C-AD4D-A131-C3D940F4A7AD}"/>
      </w:docPartPr>
      <w:docPartBody>
        <w:p w:rsidR="009D5D9F" w:rsidRDefault="009D5D9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D5D9F" w:rsidRDefault="009D5D9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D9F" w:rsidRDefault="009D5D9F">
          <w:pPr>
            <w:pStyle w:val="BE790C26026A2F4DB38B92E4F7BF9F9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DE3A0ED191E07A44983CEE36C025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DDEB3-8C2D-5745-AB18-6CEEC6284F9B}"/>
      </w:docPartPr>
      <w:docPartBody>
        <w:p w:rsidR="009D5D9F" w:rsidRDefault="009D5D9F">
          <w:pPr>
            <w:pStyle w:val="DE3A0ED191E07A44983CEE36C0259870"/>
          </w:pPr>
          <w:r>
            <w:t>Lorem ipsum dolor</w:t>
          </w:r>
        </w:p>
      </w:docPartBody>
    </w:docPart>
    <w:docPart>
      <w:docPartPr>
        <w:name w:val="8226E319EB6CC64E8B9714092882A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9DC4-B312-C143-B51A-75498F3422F3}"/>
      </w:docPartPr>
      <w:docPartBody>
        <w:p w:rsidR="009D5D9F" w:rsidRDefault="009D5D9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D5D9F" w:rsidRDefault="009D5D9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D5D9F" w:rsidRDefault="009D5D9F">
          <w:pPr>
            <w:pStyle w:val="8226E319EB6CC64E8B9714092882A4AA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538B81668887445A7B805A952227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17268-21FB-104D-B31B-9F5F9E6330A0}"/>
      </w:docPartPr>
      <w:docPartBody>
        <w:p w:rsidR="009D5D9F" w:rsidRDefault="009D5D9F">
          <w:pPr>
            <w:pStyle w:val="0538B81668887445A7B805A9522271DA"/>
          </w:pPr>
          <w:r>
            <w:t>Aliquam dapibus.</w:t>
          </w:r>
        </w:p>
      </w:docPartBody>
    </w:docPart>
    <w:docPart>
      <w:docPartPr>
        <w:name w:val="8AD07E673B3682489F748BD08C7CE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CC923-0D71-784D-91D9-D62248DD3F2B}"/>
      </w:docPartPr>
      <w:docPartBody>
        <w:p w:rsidR="009D5D9F" w:rsidRDefault="009D5D9F">
          <w:pPr>
            <w:pStyle w:val="8AD07E673B3682489F748BD08C7CEFE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4B652AB7285E2479364F30984E2F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0238-BD8B-F847-AEC7-B4FB80ED809D}"/>
      </w:docPartPr>
      <w:docPartBody>
        <w:p w:rsidR="009D5D9F" w:rsidRDefault="009D5D9F">
          <w:pPr>
            <w:pStyle w:val="74B652AB7285E2479364F30984E2FD91"/>
          </w:pPr>
          <w:r>
            <w:t>Aliquam dapibus.</w:t>
          </w:r>
        </w:p>
      </w:docPartBody>
    </w:docPart>
    <w:docPart>
      <w:docPartPr>
        <w:name w:val="BB86EF5EE5D71147AE98A0557ACB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612D-DCEF-7841-8950-6667D75D3062}"/>
      </w:docPartPr>
      <w:docPartBody>
        <w:p w:rsidR="009D5D9F" w:rsidRDefault="009D5D9F" w:rsidP="009D5D9F">
          <w:pPr>
            <w:pStyle w:val="BB86EF5EE5D71147AE98A0557ACB8A1F"/>
          </w:pPr>
          <w:r>
            <w:t>Lorem ipsum dolor</w:t>
          </w:r>
        </w:p>
      </w:docPartBody>
    </w:docPart>
    <w:docPart>
      <w:docPartPr>
        <w:name w:val="67B2A1FE5E8BF54C90BB5CE37B1B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215B5-0796-8440-80D3-D8EC7AB58225}"/>
      </w:docPartPr>
      <w:docPartBody>
        <w:p w:rsidR="005B733B" w:rsidRDefault="00E0142F" w:rsidP="00E0142F">
          <w:pPr>
            <w:pStyle w:val="67B2A1FE5E8BF54C90BB5CE37B1BD201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9F"/>
    <w:rsid w:val="00426965"/>
    <w:rsid w:val="005B733B"/>
    <w:rsid w:val="009D5D9F"/>
    <w:rsid w:val="00E0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2906E00650F634BA0065C1022849BAA">
    <w:name w:val="52906E00650F634BA0065C1022849BAA"/>
  </w:style>
  <w:style w:type="paragraph" w:customStyle="1" w:styleId="10F049355B3E394F848FD2BBCD8B784A">
    <w:name w:val="10F049355B3E394F848FD2BBCD8B784A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E790C26026A2F4DB38B92E4F7BF9F9D">
    <w:name w:val="BE790C26026A2F4DB38B92E4F7BF9F9D"/>
  </w:style>
  <w:style w:type="paragraph" w:customStyle="1" w:styleId="DE3A0ED191E07A44983CEE36C0259870">
    <w:name w:val="DE3A0ED191E07A44983CEE36C0259870"/>
  </w:style>
  <w:style w:type="paragraph" w:customStyle="1" w:styleId="8226E319EB6CC64E8B9714092882A4AA">
    <w:name w:val="8226E319EB6CC64E8B9714092882A4AA"/>
  </w:style>
  <w:style w:type="paragraph" w:customStyle="1" w:styleId="0538B81668887445A7B805A9522271DA">
    <w:name w:val="0538B81668887445A7B805A9522271DA"/>
  </w:style>
  <w:style w:type="paragraph" w:customStyle="1" w:styleId="8AD07E673B3682489F748BD08C7CEFEC">
    <w:name w:val="8AD07E673B3682489F748BD08C7CEFEC"/>
  </w:style>
  <w:style w:type="paragraph" w:customStyle="1" w:styleId="74B652AB7285E2479364F30984E2FD91">
    <w:name w:val="74B652AB7285E2479364F30984E2FD91"/>
  </w:style>
  <w:style w:type="paragraph" w:customStyle="1" w:styleId="B8AF3F064E7DF5418F8B4D2BD140B2E0">
    <w:name w:val="B8AF3F064E7DF5418F8B4D2BD140B2E0"/>
  </w:style>
  <w:style w:type="paragraph" w:customStyle="1" w:styleId="5E2E7F0131396E4EAD3681B32CF30A9F">
    <w:name w:val="5E2E7F0131396E4EAD3681B32CF30A9F"/>
  </w:style>
  <w:style w:type="paragraph" w:customStyle="1" w:styleId="BB86EF5EE5D71147AE98A0557ACB8A1F">
    <w:name w:val="BB86EF5EE5D71147AE98A0557ACB8A1F"/>
    <w:rsid w:val="009D5D9F"/>
  </w:style>
  <w:style w:type="paragraph" w:customStyle="1" w:styleId="124D1ED77595F548ABD448D7AA967BF3">
    <w:name w:val="124D1ED77595F548ABD448D7AA967BF3"/>
    <w:rsid w:val="009D5D9F"/>
  </w:style>
  <w:style w:type="paragraph" w:customStyle="1" w:styleId="03F307CF1140F246ADE0C624C758AF6E">
    <w:name w:val="03F307CF1140F246ADE0C624C758AF6E"/>
    <w:rsid w:val="00E0142F"/>
  </w:style>
  <w:style w:type="paragraph" w:customStyle="1" w:styleId="3BA51AEEC4C6B04D9BED984AD1BFC91A">
    <w:name w:val="3BA51AEEC4C6B04D9BED984AD1BFC91A"/>
    <w:rsid w:val="00E0142F"/>
  </w:style>
  <w:style w:type="paragraph" w:customStyle="1" w:styleId="EF5EB80500513C4290757CA2FB29A5AD">
    <w:name w:val="EF5EB80500513C4290757CA2FB29A5AD"/>
    <w:rsid w:val="00E0142F"/>
  </w:style>
  <w:style w:type="paragraph" w:customStyle="1" w:styleId="67B2A1FE5E8BF54C90BB5CE37B1BD201">
    <w:name w:val="67B2A1FE5E8BF54C90BB5CE37B1BD201"/>
    <w:rsid w:val="00E0142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52906E00650F634BA0065C1022849BAA">
    <w:name w:val="52906E00650F634BA0065C1022849BAA"/>
  </w:style>
  <w:style w:type="paragraph" w:customStyle="1" w:styleId="10F049355B3E394F848FD2BBCD8B784A">
    <w:name w:val="10F049355B3E394F848FD2BBCD8B784A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BE790C26026A2F4DB38B92E4F7BF9F9D">
    <w:name w:val="BE790C26026A2F4DB38B92E4F7BF9F9D"/>
  </w:style>
  <w:style w:type="paragraph" w:customStyle="1" w:styleId="DE3A0ED191E07A44983CEE36C0259870">
    <w:name w:val="DE3A0ED191E07A44983CEE36C0259870"/>
  </w:style>
  <w:style w:type="paragraph" w:customStyle="1" w:styleId="8226E319EB6CC64E8B9714092882A4AA">
    <w:name w:val="8226E319EB6CC64E8B9714092882A4AA"/>
  </w:style>
  <w:style w:type="paragraph" w:customStyle="1" w:styleId="0538B81668887445A7B805A9522271DA">
    <w:name w:val="0538B81668887445A7B805A9522271DA"/>
  </w:style>
  <w:style w:type="paragraph" w:customStyle="1" w:styleId="8AD07E673B3682489F748BD08C7CEFEC">
    <w:name w:val="8AD07E673B3682489F748BD08C7CEFEC"/>
  </w:style>
  <w:style w:type="paragraph" w:customStyle="1" w:styleId="74B652AB7285E2479364F30984E2FD91">
    <w:name w:val="74B652AB7285E2479364F30984E2FD91"/>
  </w:style>
  <w:style w:type="paragraph" w:customStyle="1" w:styleId="B8AF3F064E7DF5418F8B4D2BD140B2E0">
    <w:name w:val="B8AF3F064E7DF5418F8B4D2BD140B2E0"/>
  </w:style>
  <w:style w:type="paragraph" w:customStyle="1" w:styleId="5E2E7F0131396E4EAD3681B32CF30A9F">
    <w:name w:val="5E2E7F0131396E4EAD3681B32CF30A9F"/>
  </w:style>
  <w:style w:type="paragraph" w:customStyle="1" w:styleId="BB86EF5EE5D71147AE98A0557ACB8A1F">
    <w:name w:val="BB86EF5EE5D71147AE98A0557ACB8A1F"/>
    <w:rsid w:val="009D5D9F"/>
  </w:style>
  <w:style w:type="paragraph" w:customStyle="1" w:styleId="124D1ED77595F548ABD448D7AA967BF3">
    <w:name w:val="124D1ED77595F548ABD448D7AA967BF3"/>
    <w:rsid w:val="009D5D9F"/>
  </w:style>
  <w:style w:type="paragraph" w:customStyle="1" w:styleId="03F307CF1140F246ADE0C624C758AF6E">
    <w:name w:val="03F307CF1140F246ADE0C624C758AF6E"/>
    <w:rsid w:val="00E0142F"/>
  </w:style>
  <w:style w:type="paragraph" w:customStyle="1" w:styleId="3BA51AEEC4C6B04D9BED984AD1BFC91A">
    <w:name w:val="3BA51AEEC4C6B04D9BED984AD1BFC91A"/>
    <w:rsid w:val="00E0142F"/>
  </w:style>
  <w:style w:type="paragraph" w:customStyle="1" w:styleId="EF5EB80500513C4290757CA2FB29A5AD">
    <w:name w:val="EF5EB80500513C4290757CA2FB29A5AD"/>
    <w:rsid w:val="00E0142F"/>
  </w:style>
  <w:style w:type="paragraph" w:customStyle="1" w:styleId="67B2A1FE5E8BF54C90BB5CE37B1BD201">
    <w:name w:val="67B2A1FE5E8BF54C90BB5CE37B1BD201"/>
    <w:rsid w:val="00E01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40</TotalTime>
  <Pages>2</Pages>
  <Words>809</Words>
  <Characters>4615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5414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anders</dc:creator>
  <cp:keywords/>
  <dc:description/>
  <cp:lastModifiedBy>ariel anders</cp:lastModifiedBy>
  <cp:revision>6</cp:revision>
  <cp:lastPrinted>2019-04-03T21:01:00Z</cp:lastPrinted>
  <dcterms:created xsi:type="dcterms:W3CDTF">2019-04-03T21:01:00Z</dcterms:created>
  <dcterms:modified xsi:type="dcterms:W3CDTF">2019-05-02T01:28:00Z</dcterms:modified>
  <cp:category/>
</cp:coreProperties>
</file>